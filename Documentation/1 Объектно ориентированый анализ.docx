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085B35" w:rsidRDefault="00A042CC" w:rsidP="007C4E59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085B35" w:rsidRDefault="00A042CC" w:rsidP="007C4E59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085B35" w:rsidRDefault="00A042CC" w:rsidP="007C4E59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085B35" w:rsidRDefault="00A042CC" w:rsidP="007C4E59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085B35" w:rsidRDefault="00A042CC" w:rsidP="007C4E59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085B35" w:rsidRDefault="00A042CC" w:rsidP="007C4E59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085B35" w:rsidRDefault="00A042CC" w:rsidP="007C4E59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085B35" w:rsidRDefault="00A042CC" w:rsidP="007C4E59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085B35" w:rsidRDefault="00A042CC" w:rsidP="007C4E59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085B35" w:rsidRDefault="00A042CC" w:rsidP="007C4E59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085B35" w:rsidRDefault="00A042CC" w:rsidP="007C4E59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085B35" w:rsidRDefault="00A042CC" w:rsidP="007C4E59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085B35" w:rsidRDefault="00A042CC" w:rsidP="007C4E59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085B35" w:rsidRDefault="00A042CC" w:rsidP="007C4E59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085B35" w:rsidRDefault="00A042CC" w:rsidP="007C4E59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085B35" w:rsidRDefault="00A042CC" w:rsidP="007C4E59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085B35" w:rsidRDefault="00A042CC" w:rsidP="007C4E59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085B35" w:rsidRDefault="00A042CC" w:rsidP="007C4E59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085B35" w:rsidRDefault="00A042CC" w:rsidP="007C4E59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085B35" w:rsidRDefault="00A042CC" w:rsidP="007C4E59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085B35" w:rsidRDefault="00A042CC" w:rsidP="007C4E59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085B35" w:rsidRDefault="00A042CC" w:rsidP="007C4E59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085B35" w:rsidRDefault="00A042CC" w:rsidP="007C4E59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085B35" w:rsidRDefault="00A042CC" w:rsidP="007C4E59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085B35" w:rsidRDefault="00A042CC" w:rsidP="007C4E59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085B35" w:rsidRDefault="00A042CC" w:rsidP="007C4E59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085B35" w:rsidRDefault="00A042CC" w:rsidP="007C4E59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085B35" w:rsidRDefault="00A042CC" w:rsidP="007C4E59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085B35" w:rsidRDefault="00A042CC" w:rsidP="007C4E59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085B35" w:rsidRDefault="00A042CC" w:rsidP="007C4E59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085B35" w:rsidRDefault="00A042CC" w:rsidP="007C4E59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085B35" w:rsidRDefault="00A042CC" w:rsidP="007C4E59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085B35" w:rsidRDefault="00A042CC" w:rsidP="007C4E59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085B35" w:rsidRDefault="00A042CC" w:rsidP="007C4E59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085B35" w:rsidRDefault="00A042CC" w:rsidP="007C4E59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085B35" w:rsidRDefault="00A042CC" w:rsidP="007C4E59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085B35" w:rsidRDefault="00A042CC" w:rsidP="007C4E59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085B35" w:rsidRDefault="00A042CC" w:rsidP="007C4E59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085B35" w:rsidRDefault="00A042CC" w:rsidP="007C4E59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085B35" w:rsidRDefault="00A042CC" w:rsidP="007C4E59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085B35" w:rsidRDefault="00A042CC" w:rsidP="007C4E59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085B35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085B35" w:rsidRDefault="00141DAA" w:rsidP="007C4E59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3174C70F" w:rsidR="00141DAA" w:rsidRDefault="00141DAA" w:rsidP="007C4E59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085B35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117BB3" w:rsidRPr="00085B35">
        <w:rPr>
          <w:b/>
          <w:spacing w:val="-10"/>
          <w:sz w:val="28"/>
          <w:szCs w:val="28"/>
          <w:lang w:val="uk-UA" w:eastAsia="uk-UA"/>
        </w:rPr>
        <w:t>1</w:t>
      </w:r>
    </w:p>
    <w:p w14:paraId="68055D9E" w14:textId="131A6F7E" w:rsidR="007C4E59" w:rsidRDefault="007C4E59" w:rsidP="007C4E59">
      <w:pPr>
        <w:spacing w:after="480" w:line="360" w:lineRule="auto"/>
        <w:ind w:left="142" w:firstLine="0"/>
        <w:jc w:val="center"/>
        <w:rPr>
          <w:b/>
          <w:sz w:val="28"/>
        </w:rPr>
      </w:pPr>
      <w:r w:rsidRPr="007C4E59">
        <w:rPr>
          <w:b/>
          <w:sz w:val="28"/>
        </w:rPr>
        <w:t>Объектно-ориентированный анализ и постановка задачи</w:t>
      </w:r>
      <w:r>
        <w:rPr>
          <w:b/>
          <w:sz w:val="28"/>
        </w:rPr>
        <w:t xml:space="preserve"> </w:t>
      </w:r>
      <w:r w:rsidRPr="007C4E59">
        <w:rPr>
          <w:b/>
          <w:sz w:val="28"/>
        </w:rPr>
        <w:t>«Pacman»</w:t>
      </w:r>
    </w:p>
    <w:p w14:paraId="1A4DA047" w14:textId="1155744B" w:rsidR="007C4E59" w:rsidRDefault="007C4E59" w:rsidP="008C228C">
      <w:pPr>
        <w:spacing w:after="480" w:line="360" w:lineRule="auto"/>
        <w:ind w:left="142" w:firstLine="0"/>
        <w:jc w:val="left"/>
        <w:rPr>
          <w:sz w:val="28"/>
        </w:rPr>
      </w:pPr>
      <w:r>
        <w:rPr>
          <w:b/>
          <w:sz w:val="28"/>
        </w:rPr>
        <w:t xml:space="preserve">Цель работы: </w:t>
      </w:r>
      <w:r>
        <w:rPr>
          <w:sz w:val="28"/>
        </w:rPr>
        <w:t>Овладеть методами и инструментами объектно-ориентированного анализа на примере реализации игры «</w:t>
      </w:r>
      <w:r>
        <w:rPr>
          <w:sz w:val="28"/>
          <w:lang w:val="en-US"/>
        </w:rPr>
        <w:t>Pacman</w:t>
      </w:r>
      <w:r>
        <w:rPr>
          <w:sz w:val="28"/>
        </w:rPr>
        <w:t>»</w:t>
      </w:r>
      <w:r w:rsidR="008C228C">
        <w:rPr>
          <w:sz w:val="28"/>
        </w:rPr>
        <w:t>.</w:t>
      </w:r>
    </w:p>
    <w:p w14:paraId="165B11CD" w14:textId="4D80E357" w:rsidR="008C228C" w:rsidRDefault="008C228C" w:rsidP="008C228C">
      <w:pPr>
        <w:spacing w:after="480" w:line="360" w:lineRule="auto"/>
        <w:ind w:left="142" w:firstLine="0"/>
        <w:jc w:val="left"/>
        <w:rPr>
          <w:sz w:val="28"/>
        </w:rPr>
      </w:pPr>
      <w:r>
        <w:rPr>
          <w:b/>
          <w:sz w:val="28"/>
        </w:rPr>
        <w:t>Задание:</w:t>
      </w:r>
      <w:r>
        <w:rPr>
          <w:sz w:val="28"/>
        </w:rPr>
        <w:t xml:space="preserve"> Сделать объектно-ориентированный анализ и постановку задачи </w:t>
      </w:r>
      <w:r w:rsidRPr="008C228C">
        <w:rPr>
          <w:sz w:val="28"/>
        </w:rPr>
        <w:t>«Pacman»</w:t>
      </w:r>
    </w:p>
    <w:p w14:paraId="649E5D97" w14:textId="0C8902ED" w:rsidR="008C228C" w:rsidRDefault="008C228C" w:rsidP="008C228C">
      <w:pPr>
        <w:spacing w:after="480" w:line="360" w:lineRule="auto"/>
        <w:ind w:left="142" w:firstLine="0"/>
        <w:jc w:val="center"/>
        <w:rPr>
          <w:sz w:val="28"/>
        </w:rPr>
      </w:pPr>
      <w:r>
        <w:rPr>
          <w:sz w:val="28"/>
        </w:rPr>
        <w:t>Решение</w:t>
      </w:r>
    </w:p>
    <w:p w14:paraId="216F5664" w14:textId="308863A2" w:rsidR="008C228C" w:rsidRDefault="008C228C" w:rsidP="002E36D8">
      <w:pPr>
        <w:pStyle w:val="ListParagraph"/>
        <w:numPr>
          <w:ilvl w:val="0"/>
          <w:numId w:val="27"/>
        </w:numPr>
        <w:spacing w:line="360" w:lineRule="auto"/>
        <w:rPr>
          <w:sz w:val="28"/>
        </w:rPr>
      </w:pPr>
      <w:r>
        <w:rPr>
          <w:sz w:val="28"/>
        </w:rPr>
        <w:t>Описание задачи</w:t>
      </w:r>
    </w:p>
    <w:p w14:paraId="7B6304A8" w14:textId="77777777" w:rsidR="002E36D8" w:rsidRPr="002E36D8" w:rsidRDefault="002E36D8" w:rsidP="002E36D8">
      <w:pPr>
        <w:spacing w:line="360" w:lineRule="auto"/>
        <w:ind w:left="142" w:firstLine="0"/>
        <w:rPr>
          <w:sz w:val="28"/>
        </w:rPr>
      </w:pPr>
    </w:p>
    <w:p w14:paraId="51FE4476" w14:textId="6B5978E3" w:rsidR="008C228C" w:rsidRDefault="008C228C" w:rsidP="002E36D8">
      <w:pPr>
        <w:pStyle w:val="ListParagraph"/>
        <w:numPr>
          <w:ilvl w:val="0"/>
          <w:numId w:val="27"/>
        </w:numPr>
        <w:spacing w:line="360" w:lineRule="auto"/>
        <w:rPr>
          <w:sz w:val="28"/>
        </w:rPr>
      </w:pPr>
      <w:r>
        <w:rPr>
          <w:sz w:val="28"/>
        </w:rPr>
        <w:t>Анализ предметной области</w:t>
      </w:r>
    </w:p>
    <w:p w14:paraId="201067CB" w14:textId="308E0383" w:rsidR="008C228C" w:rsidRDefault="008C228C" w:rsidP="002E36D8">
      <w:pPr>
        <w:pStyle w:val="ListParagraph"/>
        <w:spacing w:line="360" w:lineRule="auto"/>
        <w:ind w:left="502" w:firstLine="0"/>
        <w:rPr>
          <w:sz w:val="28"/>
        </w:rPr>
      </w:pPr>
      <w:r>
        <w:rPr>
          <w:sz w:val="28"/>
        </w:rPr>
        <w:t>2.1) Анализ теоретического аппарата</w:t>
      </w:r>
    </w:p>
    <w:p w14:paraId="5329822B" w14:textId="667A122F" w:rsidR="002E36D8" w:rsidRDefault="002E36D8" w:rsidP="002E36D8">
      <w:pPr>
        <w:pStyle w:val="ListParagraph"/>
        <w:spacing w:line="360" w:lineRule="auto"/>
        <w:ind w:left="502" w:firstLine="0"/>
        <w:rPr>
          <w:sz w:val="28"/>
        </w:rPr>
      </w:pPr>
      <w:r>
        <w:rPr>
          <w:sz w:val="28"/>
        </w:rPr>
        <w:tab/>
      </w:r>
    </w:p>
    <w:p w14:paraId="72D8E55D" w14:textId="7876964A" w:rsidR="008C228C" w:rsidRDefault="008C228C" w:rsidP="002E36D8">
      <w:pPr>
        <w:pStyle w:val="ListParagraph"/>
        <w:spacing w:line="360" w:lineRule="auto"/>
        <w:ind w:left="502" w:firstLine="0"/>
        <w:rPr>
          <w:sz w:val="28"/>
        </w:rPr>
      </w:pPr>
      <w:r>
        <w:rPr>
          <w:sz w:val="28"/>
        </w:rPr>
        <w:t>2.2) Анализ продуктов</w:t>
      </w:r>
    </w:p>
    <w:p w14:paraId="78709349" w14:textId="0535CE07" w:rsidR="002E36D8" w:rsidRPr="002E36D8" w:rsidRDefault="002E36D8" w:rsidP="002E36D8">
      <w:pPr>
        <w:spacing w:line="360" w:lineRule="auto"/>
        <w:ind w:firstLine="0"/>
        <w:rPr>
          <w:sz w:val="28"/>
        </w:rPr>
      </w:pPr>
      <w:r>
        <w:rPr>
          <w:sz w:val="28"/>
        </w:rPr>
        <w:tab/>
      </w:r>
    </w:p>
    <w:p w14:paraId="4395DF14" w14:textId="65B71314" w:rsidR="008C228C" w:rsidRDefault="008C228C" w:rsidP="002E36D8">
      <w:pPr>
        <w:pStyle w:val="ListParagraph"/>
        <w:numPr>
          <w:ilvl w:val="0"/>
          <w:numId w:val="27"/>
        </w:numPr>
        <w:spacing w:line="360" w:lineRule="auto"/>
        <w:rPr>
          <w:sz w:val="28"/>
        </w:rPr>
      </w:pPr>
      <w:r>
        <w:rPr>
          <w:sz w:val="28"/>
        </w:rPr>
        <w:t>Постановка задачи</w:t>
      </w:r>
    </w:p>
    <w:p w14:paraId="3B63E173" w14:textId="77777777" w:rsidR="002E36D8" w:rsidRPr="008C228C" w:rsidRDefault="002E36D8" w:rsidP="002E36D8">
      <w:pPr>
        <w:pStyle w:val="ListParagraph"/>
        <w:spacing w:line="360" w:lineRule="auto"/>
        <w:ind w:left="502" w:firstLine="0"/>
        <w:rPr>
          <w:sz w:val="28"/>
        </w:rPr>
      </w:pPr>
      <w:bookmarkStart w:id="0" w:name="_GoBack"/>
      <w:bookmarkEnd w:id="0"/>
    </w:p>
    <w:p w14:paraId="49CF5AAB" w14:textId="0347CAD6" w:rsidR="008C228C" w:rsidRPr="008C228C" w:rsidRDefault="008C228C" w:rsidP="008C228C">
      <w:pPr>
        <w:spacing w:after="480" w:line="360" w:lineRule="auto"/>
        <w:ind w:firstLine="0"/>
        <w:rPr>
          <w:sz w:val="28"/>
        </w:rPr>
      </w:pPr>
      <w:r>
        <w:rPr>
          <w:sz w:val="28"/>
        </w:rPr>
        <w:t xml:space="preserve">Итоги: </w:t>
      </w:r>
    </w:p>
    <w:p w14:paraId="473F90E5" w14:textId="2132A1A1" w:rsidR="008C228C" w:rsidRPr="008C228C" w:rsidRDefault="008C228C" w:rsidP="008C228C">
      <w:pPr>
        <w:pStyle w:val="ListParagraph"/>
        <w:spacing w:after="480" w:line="360" w:lineRule="auto"/>
        <w:ind w:left="502" w:firstLine="0"/>
        <w:rPr>
          <w:sz w:val="28"/>
        </w:rPr>
      </w:pPr>
    </w:p>
    <w:sectPr w:rsidR="008C228C" w:rsidRPr="008C228C">
      <w:footerReference w:type="default" r:id="rId9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4CD925" w14:textId="77777777" w:rsidR="00513972" w:rsidRDefault="00513972">
      <w:r>
        <w:separator/>
      </w:r>
    </w:p>
  </w:endnote>
  <w:endnote w:type="continuationSeparator" w:id="0">
    <w:p w14:paraId="29F9C8BB" w14:textId="77777777" w:rsidR="00513972" w:rsidRDefault="00513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BD6C19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BD6C19" w:rsidRDefault="00BD6C19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BD6C19" w:rsidRDefault="00BD6C19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BD6C19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20B881FB" w:rsidR="00BD6C19" w:rsidRDefault="00BD6C19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7C4E59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BD6C19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BD6C19" w:rsidRDefault="00BD6C19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BD6C19" w:rsidRDefault="00BD6C19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BD6C19" w:rsidRDefault="00BD6C19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BD6C19" w:rsidRDefault="00BD6C19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BD6C19" w:rsidRDefault="00BD6C19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BD6C19" w:rsidRDefault="00BD6C19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BD6C19" w:rsidRDefault="00BD6C19">
          <w:pPr>
            <w:pStyle w:val="Footer"/>
            <w:ind w:right="-1474" w:firstLine="0"/>
            <w:jc w:val="left"/>
          </w:pPr>
        </w:p>
      </w:tc>
    </w:tr>
  </w:tbl>
  <w:p w14:paraId="735714C6" w14:textId="77777777" w:rsidR="00BD6C19" w:rsidRDefault="00BD6C19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BD6C19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BD6C19" w:rsidRPr="00653F61" w:rsidRDefault="00BD6C19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121.2151.05.01</w:t>
          </w:r>
        </w:p>
      </w:tc>
    </w:tr>
    <w:tr w:rsidR="00BD6C19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D6C19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D6C19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BD6C19" w:rsidRDefault="00BD6C19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BD6C19" w:rsidRPr="0024722F" w:rsidRDefault="00BD6C19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3CF93CA" w:rsidR="00BD6C19" w:rsidRPr="007C4E59" w:rsidRDefault="007C4E59" w:rsidP="007C4E59">
          <w:pPr>
            <w:spacing w:line="276" w:lineRule="auto"/>
            <w:ind w:left="142" w:firstLine="0"/>
            <w:jc w:val="center"/>
            <w:rPr>
              <w:b/>
              <w:sz w:val="28"/>
            </w:rPr>
          </w:pPr>
          <w:r w:rsidRPr="007C4E59">
            <w:rPr>
              <w:b/>
            </w:rPr>
            <w:t>Объектно-ориентированный анализ и постановка задачи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BD6C19" w:rsidRPr="00F57988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BD6C19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BD6C19" w:rsidRPr="0024722F" w:rsidRDefault="00BD6C19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BD6C19" w:rsidRPr="0024722F" w:rsidRDefault="00BD6C19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BD6C19" w:rsidRPr="00B658D4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BD6C19" w:rsidRPr="00BF7874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BD6C19" w:rsidRPr="00ED4F3A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BD6C19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BD6C19" w:rsidRPr="00317655" w:rsidRDefault="00BD6C19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09FA5C75" w:rsidR="00BD6C19" w:rsidRPr="008A6105" w:rsidRDefault="00BD6C19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en-US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BD6C19" w:rsidRPr="000B4897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BD6C19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BD6C19" w:rsidRPr="0024722F" w:rsidRDefault="00BD6C19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BD6C19" w:rsidRPr="0024722F" w:rsidRDefault="00BD6C19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D6C19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BD6C19" w:rsidRDefault="00BD6C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BD6C19" w:rsidRDefault="00BD6C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BD6C19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BD6C19" w:rsidRPr="00475762" w:rsidRDefault="00BD6C19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BD6C19" w:rsidRDefault="00BD6C19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BD6C19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BD6C19" w:rsidRDefault="00BD6C19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2C2D6FF0" w:rsidR="00BD6C19" w:rsidRPr="00BF7874" w:rsidRDefault="00BD6C19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2E36D8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BD6C19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BD6C19" w:rsidRDefault="00BD6C19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BD6C19" w:rsidRDefault="00BD6C19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BD6C19" w:rsidRDefault="00BD6C19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BD6C19" w:rsidRDefault="00BD6C19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BD6C19" w:rsidRDefault="00BD6C19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BD6C19" w:rsidRDefault="00BD6C19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BD6C19" w:rsidRDefault="00BD6C19">
          <w:pPr>
            <w:pStyle w:val="Footer"/>
            <w:ind w:right="-1474" w:firstLine="0"/>
            <w:jc w:val="left"/>
          </w:pPr>
        </w:p>
      </w:tc>
    </w:tr>
  </w:tbl>
  <w:p w14:paraId="03DBE8F7" w14:textId="77777777" w:rsidR="00BD6C19" w:rsidRDefault="00BD6C19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C75E37" w14:textId="77777777" w:rsidR="00513972" w:rsidRDefault="00513972">
      <w:r>
        <w:separator/>
      </w:r>
    </w:p>
  </w:footnote>
  <w:footnote w:type="continuationSeparator" w:id="0">
    <w:p w14:paraId="1F915F23" w14:textId="77777777" w:rsidR="00513972" w:rsidRDefault="00513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A360B"/>
    <w:multiLevelType w:val="hybridMultilevel"/>
    <w:tmpl w:val="1130B08A"/>
    <w:lvl w:ilvl="0" w:tplc="B02ACF3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7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20"/>
  </w:num>
  <w:num w:numId="5">
    <w:abstractNumId w:val="18"/>
  </w:num>
  <w:num w:numId="6">
    <w:abstractNumId w:val="24"/>
  </w:num>
  <w:num w:numId="7">
    <w:abstractNumId w:val="1"/>
  </w:num>
  <w:num w:numId="8">
    <w:abstractNumId w:val="4"/>
  </w:num>
  <w:num w:numId="9">
    <w:abstractNumId w:val="0"/>
  </w:num>
  <w:num w:numId="10">
    <w:abstractNumId w:val="10"/>
  </w:num>
  <w:num w:numId="11">
    <w:abstractNumId w:val="5"/>
  </w:num>
  <w:num w:numId="12">
    <w:abstractNumId w:val="12"/>
  </w:num>
  <w:num w:numId="13">
    <w:abstractNumId w:val="13"/>
  </w:num>
  <w:num w:numId="14">
    <w:abstractNumId w:val="16"/>
  </w:num>
  <w:num w:numId="15">
    <w:abstractNumId w:val="25"/>
  </w:num>
  <w:num w:numId="16">
    <w:abstractNumId w:val="21"/>
  </w:num>
  <w:num w:numId="17">
    <w:abstractNumId w:val="2"/>
  </w:num>
  <w:num w:numId="18">
    <w:abstractNumId w:val="8"/>
  </w:num>
  <w:num w:numId="19">
    <w:abstractNumId w:val="14"/>
  </w:num>
  <w:num w:numId="20">
    <w:abstractNumId w:val="11"/>
  </w:num>
  <w:num w:numId="21">
    <w:abstractNumId w:val="23"/>
  </w:num>
  <w:num w:numId="22">
    <w:abstractNumId w:val="17"/>
  </w:num>
  <w:num w:numId="23">
    <w:abstractNumId w:val="19"/>
  </w:num>
  <w:num w:numId="24">
    <w:abstractNumId w:val="22"/>
  </w:num>
  <w:num w:numId="25">
    <w:abstractNumId w:val="7"/>
  </w:num>
  <w:num w:numId="26">
    <w:abstractNumId w:val="6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525BC"/>
    <w:rsid w:val="00164F04"/>
    <w:rsid w:val="001708F0"/>
    <w:rsid w:val="00172540"/>
    <w:rsid w:val="001861A6"/>
    <w:rsid w:val="00187DCE"/>
    <w:rsid w:val="00190D80"/>
    <w:rsid w:val="00192B54"/>
    <w:rsid w:val="001A380E"/>
    <w:rsid w:val="001B5C3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E36D8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13972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454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3178"/>
    <w:rsid w:val="007C4E59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28C"/>
    <w:rsid w:val="008C2ED4"/>
    <w:rsid w:val="008C4053"/>
    <w:rsid w:val="008C4BFA"/>
    <w:rsid w:val="008C7756"/>
    <w:rsid w:val="008D5C36"/>
    <w:rsid w:val="008E2544"/>
    <w:rsid w:val="008E3CB0"/>
    <w:rsid w:val="008E4705"/>
    <w:rsid w:val="008F5887"/>
    <w:rsid w:val="00905D8F"/>
    <w:rsid w:val="009077C4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0923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C6219"/>
    <w:rsid w:val="00BD6C19"/>
    <w:rsid w:val="00BD7674"/>
    <w:rsid w:val="00BE0189"/>
    <w:rsid w:val="00BF0448"/>
    <w:rsid w:val="00BF291D"/>
    <w:rsid w:val="00BF7874"/>
    <w:rsid w:val="00C117AC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1B9C"/>
    <w:rsid w:val="00D23A87"/>
    <w:rsid w:val="00D344F5"/>
    <w:rsid w:val="00D37BFB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4965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2337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59</cp:revision>
  <cp:lastPrinted>2015-09-20T08:44:00Z</cp:lastPrinted>
  <dcterms:created xsi:type="dcterms:W3CDTF">2016-09-25T11:38:00Z</dcterms:created>
  <dcterms:modified xsi:type="dcterms:W3CDTF">2018-09-08T08:51:00Z</dcterms:modified>
</cp:coreProperties>
</file>