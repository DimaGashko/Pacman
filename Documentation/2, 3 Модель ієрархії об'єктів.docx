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89BE715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7155A4">
        <w:rPr>
          <w:b/>
          <w:spacing w:val="-10"/>
          <w:sz w:val="28"/>
          <w:szCs w:val="28"/>
          <w:lang w:val="uk-UA" w:eastAsia="uk-UA"/>
        </w:rPr>
        <w:t>2</w:t>
      </w:r>
    </w:p>
    <w:p w14:paraId="35FB34CC" w14:textId="005236CA" w:rsidR="00F54AF5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Розробка моделі ієрархії об'єктів</w:t>
      </w:r>
    </w:p>
    <w:p w14:paraId="4E8B829E" w14:textId="3D08F93A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>озробити модель ієрархії об'єктів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7DA2F2C5" w:rsidR="0040798C" w:rsidRPr="00422862" w:rsidRDefault="00422862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D8583E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="00D8583E">
        <w:rPr>
          <w:sz w:val="28"/>
          <w:lang w:val="uk-UA"/>
        </w:rPr>
        <w:t xml:space="preserve"> </w:t>
      </w:r>
      <w:r w:rsidRPr="00422862">
        <w:rPr>
          <w:sz w:val="28"/>
          <w:lang w:val="uk-UA"/>
        </w:rPr>
        <w:t>на прикладі реалізації</w:t>
      </w:r>
      <w:r w:rsidR="00D8583E">
        <w:rPr>
          <w:sz w:val="28"/>
          <w:lang w:val="uk-UA"/>
        </w:rPr>
        <w:t xml:space="preserve"> комп’ютерної</w:t>
      </w:r>
      <w:r w:rsidRPr="00422862">
        <w:rPr>
          <w:sz w:val="28"/>
          <w:lang w:val="uk-UA"/>
        </w:rPr>
        <w:t xml:space="preserve">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5035DA93" w:rsidR="008C228C" w:rsidRDefault="00057934" w:rsidP="00BB25E7">
      <w:pPr>
        <w:pStyle w:val="ListParagraph"/>
        <w:numPr>
          <w:ilvl w:val="0"/>
          <w:numId w:val="27"/>
        </w:numPr>
        <w:spacing w:line="36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Формаль</w:t>
      </w:r>
      <w:r>
        <w:rPr>
          <w:b/>
          <w:sz w:val="28"/>
        </w:rPr>
        <w:t>ний</w:t>
      </w:r>
      <w:r>
        <w:rPr>
          <w:b/>
          <w:sz w:val="28"/>
          <w:lang w:val="uk-UA"/>
        </w:rPr>
        <w:t xml:space="preserve"> опис</w:t>
      </w:r>
    </w:p>
    <w:p w14:paraId="1BB744BB" w14:textId="635B5994" w:rsidR="006B3F73" w:rsidRDefault="006B3F73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b/>
          <w:sz w:val="28"/>
          <w:lang w:val="en-US"/>
        </w:rPr>
        <w:t>PacmanGame</w:t>
      </w:r>
      <w:r w:rsidRPr="006B3F73">
        <w:rPr>
          <w:sz w:val="28"/>
        </w:rPr>
        <w:t xml:space="preserve"> – </w:t>
      </w:r>
      <w:r>
        <w:rPr>
          <w:sz w:val="28"/>
          <w:lang w:val="uk-UA"/>
        </w:rPr>
        <w:t>головний об’єкт, що керує основними процесами гри</w:t>
      </w:r>
      <w:r w:rsidR="00AE45EC">
        <w:rPr>
          <w:sz w:val="28"/>
          <w:lang w:val="uk-UA"/>
        </w:rPr>
        <w:t xml:space="preserve"> (сама гра)</w:t>
      </w:r>
      <w:r>
        <w:rPr>
          <w:sz w:val="28"/>
          <w:lang w:val="uk-UA"/>
        </w:rPr>
        <w:t>.</w:t>
      </w:r>
    </w:p>
    <w:p w14:paraId="6183ED90" w14:textId="52B3C00C" w:rsidR="008D7D35" w:rsidRPr="008D7D35" w:rsidRDefault="006B3F73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6B3F73">
        <w:rPr>
          <w:sz w:val="28"/>
          <w:lang w:val="en-US"/>
        </w:rPr>
        <w:t>PacmanGame</w:t>
      </w:r>
      <w:r w:rsidRPr="006B3F7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вміщую у собі об’єкти </w:t>
      </w:r>
      <w:r w:rsidRPr="00057934">
        <w:rPr>
          <w:i/>
          <w:sz w:val="28"/>
          <w:lang w:val="en-US"/>
        </w:rPr>
        <w:t>Menu</w:t>
      </w:r>
      <w:r w:rsidR="00CF7CE0">
        <w:rPr>
          <w:sz w:val="28"/>
          <w:lang w:val="uk-UA"/>
        </w:rPr>
        <w:t xml:space="preserve"> (меню гри) та</w:t>
      </w:r>
      <w:r w:rsidRPr="006B3F73">
        <w:rPr>
          <w:sz w:val="28"/>
          <w:lang w:val="uk-UA"/>
        </w:rPr>
        <w:t xml:space="preserve"> </w:t>
      </w:r>
      <w:r w:rsidR="00AE45EC" w:rsidRPr="00057934">
        <w:rPr>
          <w:i/>
          <w:sz w:val="28"/>
          <w:lang w:val="uk-UA"/>
        </w:rPr>
        <w:t>Camera</w:t>
      </w:r>
      <w:r w:rsid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>частина ігрового поля, що має відображатись на екрані</w:t>
      </w:r>
      <w:r w:rsidR="00AE45EC">
        <w:rPr>
          <w:b/>
          <w:sz w:val="28"/>
          <w:lang w:val="uk-UA"/>
        </w:rPr>
        <w:t xml:space="preserve">), </w:t>
      </w:r>
      <w:r w:rsidR="00AE45EC" w:rsidRPr="00057934">
        <w:rPr>
          <w:i/>
          <w:sz w:val="28"/>
          <w:lang w:val="uk-UA"/>
        </w:rPr>
        <w:t>Player</w:t>
      </w:r>
      <w:r w:rsidR="00AE45EC">
        <w:rPr>
          <w:b/>
          <w:sz w:val="28"/>
          <w:lang w:val="uk-UA"/>
        </w:rPr>
        <w:t xml:space="preserve"> </w:t>
      </w:r>
      <w:r w:rsidR="00AE45EC" w:rsidRPr="00AE45EC">
        <w:rPr>
          <w:b/>
          <w:sz w:val="28"/>
          <w:lang w:val="uk-UA"/>
        </w:rPr>
        <w:t>(</w:t>
      </w:r>
      <w:r w:rsidR="00AE45EC">
        <w:rPr>
          <w:sz w:val="28"/>
          <w:lang w:val="uk-UA"/>
        </w:rPr>
        <w:t>гравець</w:t>
      </w:r>
      <w:r w:rsidR="00AE45EC" w:rsidRPr="00AE45EC">
        <w:rPr>
          <w:b/>
          <w:sz w:val="28"/>
          <w:lang w:val="uk-UA"/>
        </w:rPr>
        <w:t>)</w:t>
      </w:r>
      <w:r w:rsidR="00AE45EC">
        <w:rPr>
          <w:b/>
          <w:sz w:val="28"/>
          <w:lang w:val="uk-UA"/>
        </w:rPr>
        <w:t>,</w:t>
      </w:r>
      <w:r w:rsidR="00AE45EC" w:rsidRPr="00AE45EC">
        <w:rPr>
          <w:b/>
          <w:sz w:val="28"/>
          <w:lang w:val="uk-UA"/>
        </w:rPr>
        <w:t xml:space="preserve"> </w:t>
      </w:r>
      <w:r w:rsidR="00AE45EC" w:rsidRPr="00057934">
        <w:rPr>
          <w:i/>
          <w:sz w:val="28"/>
          <w:lang w:val="en-US"/>
        </w:rPr>
        <w:t>Level</w:t>
      </w:r>
      <w:r w:rsidR="00AE45EC" w:rsidRP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 xml:space="preserve">рівень гри), </w:t>
      </w:r>
      <w:r w:rsidR="00AE45EC" w:rsidRPr="00057934">
        <w:rPr>
          <w:i/>
          <w:sz w:val="28"/>
          <w:lang w:val="en-US"/>
        </w:rPr>
        <w:t>GameInfo</w:t>
      </w:r>
      <w:r w:rsidR="00AE45EC" w:rsidRPr="00AE45EC">
        <w:rPr>
          <w:sz w:val="28"/>
          <w:lang w:val="uk-UA"/>
        </w:rPr>
        <w:t xml:space="preserve"> (</w:t>
      </w:r>
      <w:r w:rsidR="00AE45EC">
        <w:rPr>
          <w:sz w:val="28"/>
          <w:lang w:val="uk-UA"/>
        </w:rPr>
        <w:t>інформація про гру</w:t>
      </w:r>
      <w:r w:rsidR="00AE45EC" w:rsidRPr="00AE45EC">
        <w:rPr>
          <w:sz w:val="28"/>
          <w:lang w:val="uk-UA"/>
        </w:rPr>
        <w:t>)</w:t>
      </w:r>
      <w:r w:rsidR="00AE45EC">
        <w:rPr>
          <w:sz w:val="28"/>
          <w:lang w:val="uk-UA"/>
        </w:rPr>
        <w:t xml:space="preserve"> та </w:t>
      </w:r>
      <w:r w:rsidR="00AE45EC" w:rsidRPr="00057934">
        <w:rPr>
          <w:i/>
          <w:sz w:val="28"/>
          <w:lang w:val="en-US"/>
        </w:rPr>
        <w:t>GameField</w:t>
      </w:r>
      <w:r w:rsidR="00AE45EC">
        <w:rPr>
          <w:sz w:val="28"/>
          <w:lang w:val="uk-UA"/>
        </w:rPr>
        <w:t xml:space="preserve"> (ігрове поле)</w:t>
      </w:r>
      <w:r w:rsidRPr="006B3F73">
        <w:rPr>
          <w:sz w:val="28"/>
          <w:lang w:val="uk-UA"/>
        </w:rPr>
        <w:t>.</w:t>
      </w:r>
    </w:p>
    <w:p w14:paraId="456C821C" w14:textId="3598688A" w:rsidR="00996171" w:rsidRPr="00996171" w:rsidRDefault="008D7D35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en-US"/>
        </w:rPr>
        <w:t>GameField</w:t>
      </w:r>
      <w:r>
        <w:rPr>
          <w:sz w:val="28"/>
          <w:lang w:val="uk-UA"/>
        </w:rPr>
        <w:t xml:space="preserve"> складається</w:t>
      </w:r>
      <w:r w:rsidR="00996171">
        <w:rPr>
          <w:sz w:val="28"/>
          <w:lang w:val="uk-UA"/>
        </w:rPr>
        <w:t xml:space="preserve"> з об’єктів гри: </w:t>
      </w:r>
      <w:r w:rsidR="00996171" w:rsidRPr="00057934">
        <w:rPr>
          <w:i/>
          <w:sz w:val="28"/>
          <w:lang w:val="en-US"/>
        </w:rPr>
        <w:t>Object</w:t>
      </w:r>
      <w:r w:rsidR="00996171" w:rsidRPr="00996171">
        <w:rPr>
          <w:sz w:val="28"/>
          <w:lang w:val="uk-UA"/>
        </w:rPr>
        <w:t>.</w:t>
      </w:r>
    </w:p>
    <w:p w14:paraId="0F4AB122" w14:textId="351A8511" w:rsidR="00996171" w:rsidRDefault="00996171" w:rsidP="00BB25E7">
      <w:pPr>
        <w:spacing w:line="360" w:lineRule="auto"/>
        <w:rPr>
          <w:sz w:val="28"/>
          <w:lang w:val="uk-UA"/>
        </w:rPr>
      </w:pPr>
      <w:r w:rsidRPr="00996171">
        <w:rPr>
          <w:sz w:val="28"/>
          <w:lang w:val="en-US"/>
        </w:rPr>
        <w:t>Object</w:t>
      </w:r>
      <w:r w:rsidRPr="00996171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об’єкт гри. Кожен об’єкт гри наслідує від </w:t>
      </w:r>
      <w:r w:rsidRPr="00057934">
        <w:rPr>
          <w:i/>
          <w:sz w:val="28"/>
          <w:lang w:val="en-US"/>
        </w:rPr>
        <w:t>Rect</w:t>
      </w:r>
      <w:r w:rsidRPr="00996171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геометричне </w:t>
      </w:r>
      <w:r w:rsidRPr="00996171">
        <w:rPr>
          <w:sz w:val="28"/>
          <w:lang w:val="uk-UA"/>
        </w:rPr>
        <w:t xml:space="preserve">представлення </w:t>
      </w:r>
      <w:r w:rsidR="008D7D35">
        <w:rPr>
          <w:sz w:val="28"/>
          <w:lang w:val="uk-UA"/>
        </w:rPr>
        <w:t>прямокутника).</w:t>
      </w:r>
    </w:p>
    <w:p w14:paraId="49720E54" w14:textId="741C23A0" w:rsidR="008D7D35" w:rsidRPr="008D7D35" w:rsidRDefault="008D7D35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 w:rsidRPr="008D7D35">
        <w:rPr>
          <w:sz w:val="28"/>
          <w:lang w:val="uk-UA"/>
        </w:rPr>
        <w:t>Види об’єктів:</w:t>
      </w:r>
    </w:p>
    <w:p w14:paraId="24C375F7" w14:textId="1D7A48A5" w:rsidR="007740F6" w:rsidRPr="008D7D35" w:rsidRDefault="007740F6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 w:rsidRPr="00057934">
        <w:rPr>
          <w:i/>
          <w:sz w:val="28"/>
          <w:lang w:val="en-US"/>
        </w:rPr>
        <w:t>Wall</w:t>
      </w:r>
      <w:r w:rsidR="008D7D35">
        <w:rPr>
          <w:sz w:val="28"/>
          <w:lang w:val="uk-UA"/>
        </w:rPr>
        <w:t xml:space="preserve"> (</w:t>
      </w:r>
      <w:r>
        <w:rPr>
          <w:sz w:val="28"/>
          <w:lang w:val="uk-UA"/>
        </w:rPr>
        <w:t>об’єкт стіни</w:t>
      </w:r>
      <w:r w:rsidR="008D7D35">
        <w:rPr>
          <w:sz w:val="28"/>
          <w:lang w:val="uk-UA"/>
        </w:rPr>
        <w:t xml:space="preserve">), </w:t>
      </w:r>
      <w:r w:rsidR="008D7D35" w:rsidRPr="00057934">
        <w:rPr>
          <w:i/>
          <w:sz w:val="28"/>
          <w:lang w:val="en-US"/>
        </w:rPr>
        <w:t>Point</w:t>
      </w:r>
      <w:r w:rsidR="008D7D35">
        <w:rPr>
          <w:b/>
          <w:sz w:val="28"/>
          <w:lang w:val="uk-UA"/>
        </w:rPr>
        <w:t xml:space="preserve"> </w:t>
      </w:r>
      <w:r w:rsidR="008D7D35">
        <w:rPr>
          <w:sz w:val="28"/>
          <w:lang w:val="uk-UA"/>
        </w:rPr>
        <w:t xml:space="preserve">(точка), </w:t>
      </w:r>
      <w:r w:rsidRPr="00057934">
        <w:rPr>
          <w:i/>
          <w:sz w:val="28"/>
          <w:lang w:val="en-US"/>
        </w:rPr>
        <w:t>Spawn</w:t>
      </w:r>
      <w:r w:rsidR="008D7D35">
        <w:rPr>
          <w:sz w:val="28"/>
          <w:lang w:val="uk-UA"/>
        </w:rPr>
        <w:t xml:space="preserve"> (об’єкт, що створює привидів) та </w:t>
      </w:r>
      <w:r w:rsidRPr="00057934">
        <w:rPr>
          <w:i/>
          <w:sz w:val="28"/>
          <w:lang w:val="en-US"/>
        </w:rPr>
        <w:t>Bonus</w:t>
      </w:r>
      <w:r w:rsidR="008D7D35">
        <w:rPr>
          <w:sz w:val="28"/>
          <w:lang w:val="uk-UA"/>
        </w:rPr>
        <w:t xml:space="preserve"> (</w:t>
      </w:r>
      <w:r w:rsidRPr="008D7D35">
        <w:rPr>
          <w:sz w:val="28"/>
          <w:lang w:val="uk-UA"/>
        </w:rPr>
        <w:t xml:space="preserve">дає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>-у або привидам</w:t>
      </w:r>
      <w:r w:rsidRPr="008D7D35">
        <w:rPr>
          <w:sz w:val="28"/>
          <w:lang w:val="uk-UA"/>
        </w:rPr>
        <w:t xml:space="preserve"> певні переваги</w:t>
      </w:r>
      <w:r w:rsidR="008D7D35">
        <w:rPr>
          <w:sz w:val="28"/>
          <w:lang w:val="uk-UA"/>
        </w:rPr>
        <w:t xml:space="preserve">), </w:t>
      </w:r>
      <w:r w:rsidR="008D7D35" w:rsidRPr="00057934">
        <w:rPr>
          <w:i/>
          <w:sz w:val="28"/>
          <w:lang w:val="en-US"/>
        </w:rPr>
        <w:t>Ghost</w:t>
      </w:r>
      <w:r w:rsidR="008D7D35">
        <w:rPr>
          <w:sz w:val="28"/>
          <w:lang w:val="uk-UA"/>
        </w:rPr>
        <w:t xml:space="preserve"> (привид, що полює за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-ом), </w:t>
      </w:r>
      <w:r w:rsidR="008D7D35" w:rsidRPr="00057934">
        <w:rPr>
          <w:i/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 (головний персонаж гри, яким керує гравець).</w:t>
      </w:r>
      <w:bookmarkStart w:id="0" w:name="_GoBack"/>
      <w:bookmarkEnd w:id="0"/>
    </w:p>
    <w:p w14:paraId="330A6463" w14:textId="13D4769D" w:rsidR="00622214" w:rsidRPr="008D7D35" w:rsidRDefault="007740F6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>
        <w:rPr>
          <w:sz w:val="28"/>
          <w:lang w:val="uk-UA"/>
        </w:rPr>
        <w:t>У грі є такі види бонусів:</w:t>
      </w:r>
      <w:r w:rsidRPr="00057934">
        <w:rPr>
          <w:i/>
          <w:sz w:val="28"/>
          <w:lang w:val="en-US"/>
        </w:rPr>
        <w:t>BigPoint</w:t>
      </w:r>
      <w:r w:rsidRPr="007740F6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LifeBonus</w:t>
      </w:r>
      <w:r w:rsidRPr="007740F6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Bomb</w:t>
      </w:r>
      <w:r w:rsidRPr="008D7D35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SlowBonus</w:t>
      </w:r>
      <w:r w:rsidRPr="008D7D35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MaskBonus</w:t>
      </w:r>
      <w:r w:rsidRPr="008D7D35">
        <w:rPr>
          <w:sz w:val="28"/>
          <w:lang w:val="uk-UA"/>
        </w:rPr>
        <w:t>.</w:t>
      </w:r>
    </w:p>
    <w:p w14:paraId="148AA7C4" w14:textId="2E6A3375" w:rsidR="00BC0F01" w:rsidRPr="00CF7CE0" w:rsidRDefault="00BC0F01" w:rsidP="00CF7CE0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 w:rsidRPr="006B3F73">
        <w:rPr>
          <w:b/>
          <w:sz w:val="28"/>
          <w:lang w:val="uk-UA"/>
        </w:rPr>
        <w:br w:type="page"/>
      </w:r>
    </w:p>
    <w:p w14:paraId="291EC815" w14:textId="0412F60B" w:rsidR="00BC0F01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ієрархії об’єктів</w:t>
      </w:r>
    </w:p>
    <w:p w14:paraId="6675C961" w14:textId="3344C468" w:rsidR="00BC0F01" w:rsidRPr="00BC0F01" w:rsidRDefault="00746C57" w:rsidP="00746C57">
      <w:pPr>
        <w:spacing w:line="360" w:lineRule="auto"/>
        <w:ind w:firstLine="0"/>
        <w:jc w:val="left"/>
        <w:rPr>
          <w:b/>
          <w:sz w:val="28"/>
          <w:lang w:val="uk-UA"/>
        </w:rPr>
      </w:pPr>
      <w:r>
        <w:object w:dxaOrig="14790" w:dyaOrig="13471" w14:anchorId="6C168C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448.5pt" o:ole="">
            <v:imagedata r:id="rId10" o:title=""/>
          </v:shape>
          <o:OLEObject Type="Embed" ProgID="Visio.Drawing.15" ShapeID="_x0000_i1025" DrawAspect="Content" ObjectID="_1600245134" r:id="rId11"/>
        </w:object>
      </w:r>
    </w:p>
    <w:p w14:paraId="48FBD081" w14:textId="7E7A99D7" w:rsidR="00BC0F01" w:rsidRPr="006B3F73" w:rsidRDefault="00BC0F01" w:rsidP="006B3F73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473F90E5" w14:textId="19CD8157" w:rsidR="008C228C" w:rsidRPr="002E4B0C" w:rsidRDefault="00422862" w:rsidP="00D8583E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</w:t>
      </w:r>
      <w:r w:rsidR="00D8583E">
        <w:rPr>
          <w:sz w:val="28"/>
          <w:lang w:val="uk-UA"/>
        </w:rPr>
        <w:t xml:space="preserve">засобами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Pr="002E4B0C">
        <w:rPr>
          <w:sz w:val="28"/>
          <w:lang w:val="uk-UA"/>
        </w:rPr>
        <w:t xml:space="preserve"> на прикладі реалізації </w:t>
      </w:r>
      <w:r w:rsidR="00D8583E">
        <w:rPr>
          <w:sz w:val="28"/>
          <w:lang w:val="uk-UA"/>
        </w:rPr>
        <w:t xml:space="preserve">комп’ютерної </w:t>
      </w:r>
      <w:r w:rsidRPr="002E4B0C">
        <w:rPr>
          <w:sz w:val="28"/>
          <w:lang w:val="uk-UA"/>
        </w:rPr>
        <w:t>гри «Pacman».</w:t>
      </w:r>
      <w:r w:rsidR="00AD0976">
        <w:rPr>
          <w:sz w:val="28"/>
          <w:lang w:val="uk-UA"/>
        </w:rPr>
        <w:t xml:space="preserve"> </w:t>
      </w:r>
    </w:p>
    <w:sectPr w:rsidR="008C228C" w:rsidRPr="002E4B0C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A0B63" w14:textId="77777777" w:rsidR="007A0E7B" w:rsidRDefault="007A0E7B">
      <w:r>
        <w:separator/>
      </w:r>
    </w:p>
  </w:endnote>
  <w:endnote w:type="continuationSeparator" w:id="0">
    <w:p w14:paraId="53DAB3A4" w14:textId="77777777" w:rsidR="007A0E7B" w:rsidRDefault="007A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56299CC" w:rsidR="00D164CD" w:rsidRPr="00653F61" w:rsidRDefault="00F54AF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60C41C5" w:rsidR="00D164CD" w:rsidRPr="00634BBA" w:rsidRDefault="00F54AF5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 w:rsidRPr="00634BBA">
            <w:rPr>
              <w:b/>
              <w:sz w:val="28"/>
              <w:lang w:val="uk-UA"/>
            </w:rPr>
            <w:t>Розробка моделі ієрархії об'єктів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895963E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057934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D7BEA" w14:textId="77777777" w:rsidR="007A0E7B" w:rsidRDefault="007A0E7B">
      <w:r>
        <w:separator/>
      </w:r>
    </w:p>
  </w:footnote>
  <w:footnote w:type="continuationSeparator" w:id="0">
    <w:p w14:paraId="7C027A72" w14:textId="77777777" w:rsidR="007A0E7B" w:rsidRDefault="007A0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4"/>
  </w:num>
  <w:num w:numId="5">
    <w:abstractNumId w:val="21"/>
  </w:num>
  <w:num w:numId="6">
    <w:abstractNumId w:val="28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5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27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8"/>
  </w:num>
  <w:num w:numId="27">
    <w:abstractNumId w:val="4"/>
  </w:num>
  <w:num w:numId="28">
    <w:abstractNumId w:val="23"/>
  </w:num>
  <w:num w:numId="29">
    <w:abstractNumId w:val="5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86931-9343-492F-91D9-7FC81348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5548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88</cp:revision>
  <cp:lastPrinted>2015-09-20T08:44:00Z</cp:lastPrinted>
  <dcterms:created xsi:type="dcterms:W3CDTF">2016-09-25T11:38:00Z</dcterms:created>
  <dcterms:modified xsi:type="dcterms:W3CDTF">2018-10-05T08:46:00Z</dcterms:modified>
</cp:coreProperties>
</file>